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52257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6DC852A1" wp14:editId="3916DA35">
                <wp:simplePos x="0" y="0"/>
                <wp:positionH relativeFrom="page">
                  <wp:posOffset>0</wp:posOffset>
                </wp:positionH>
                <wp:positionV relativeFrom="paragraph">
                  <wp:posOffset>-399415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254B5F51" id="Rectangle 1" o:spid="_x0000_s1026" alt="&quot;&quot;" style="position:absolute;margin-left:0;margin-top:-31.45pt;width:221.75pt;height:11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298" w:type="pct"/>
        <w:tblInd w:w="-4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98"/>
        <w:gridCol w:w="138"/>
        <w:gridCol w:w="4050"/>
        <w:gridCol w:w="3058"/>
      </w:tblGrid>
      <w:tr w:rsidR="00CF2BE7" w:rsidRPr="00020BEB" w14:paraId="6D1D6C76" w14:textId="77777777" w:rsidTr="00720720">
        <w:trPr>
          <w:trHeight w:val="4680"/>
        </w:trPr>
        <w:tc>
          <w:tcPr>
            <w:tcW w:w="4198" w:type="dxa"/>
            <w:vMerge w:val="restart"/>
          </w:tcPr>
          <w:p w14:paraId="36433D4C" w14:textId="77777777" w:rsidR="00CF2BE7" w:rsidRPr="00A57116" w:rsidRDefault="00A407E2" w:rsidP="00B459FF">
            <w:pPr>
              <w:pStyle w:val="Heading1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59350625"/>
                <w:placeholder>
                  <w:docPart w:val="DF6B383E9B044F92B8B593A06244D2D4"/>
                </w:placeholder>
                <w:temporary/>
                <w:showingPlcHdr/>
                <w15:appearance w15:val="hidden"/>
              </w:sdtPr>
              <w:sdtContent>
                <w:r w:rsidR="003F1D3E" w:rsidRPr="00A57116">
                  <w:rPr>
                    <w:rFonts w:ascii="Arial" w:hAnsi="Arial" w:cs="Arial"/>
                  </w:rPr>
                  <w:t>Objective</w:t>
                </w:r>
              </w:sdtContent>
            </w:sdt>
          </w:p>
          <w:p w14:paraId="0532F29B" w14:textId="77777777" w:rsidR="00EB7CA9" w:rsidRPr="00A76A1E" w:rsidRDefault="00EB7CA9" w:rsidP="00EB7CA9">
            <w:pPr>
              <w:spacing w:line="312" w:lineRule="auto"/>
              <w:ind w:right="100"/>
              <w:rPr>
                <w:rFonts w:ascii="Arial" w:eastAsia="Times New Roman" w:hAnsi="Arial" w:cs="Arial"/>
                <w:sz w:val="22"/>
                <w:szCs w:val="22"/>
              </w:rPr>
            </w:pPr>
            <w:r w:rsidRPr="00A76A1E">
              <w:rPr>
                <w:rFonts w:ascii="Arial" w:eastAsia="Times New Roman" w:hAnsi="Arial" w:cs="Arial"/>
                <w:sz w:val="22"/>
                <w:szCs w:val="22"/>
              </w:rPr>
              <w:t>To secure a challenging position in this organization in order to improve my skills and to explore a wide variety of opportunities that can help me gain perspective.</w:t>
            </w:r>
          </w:p>
          <w:p w14:paraId="43D84217" w14:textId="77777777" w:rsidR="00EB7CA9" w:rsidRPr="00A57116" w:rsidRDefault="00EB7CA9" w:rsidP="00EB7CA9">
            <w:pPr>
              <w:spacing w:line="312" w:lineRule="auto"/>
              <w:ind w:right="100"/>
              <w:rPr>
                <w:rFonts w:ascii="Arial" w:eastAsia="Times New Roman" w:hAnsi="Arial" w:cs="Arial"/>
                <w:szCs w:val="20"/>
              </w:rPr>
            </w:pPr>
          </w:p>
          <w:p w14:paraId="4AF42259" w14:textId="2D594D81" w:rsidR="00EB7CA9" w:rsidRPr="00A97724" w:rsidRDefault="00771A46" w:rsidP="00A97724">
            <w:pPr>
              <w:rPr>
                <w:rFonts w:ascii="Arial" w:hAnsi="Arial" w:cs="Arial"/>
                <w:szCs w:val="20"/>
              </w:rPr>
            </w:pPr>
            <w:r w:rsidRPr="00A57116">
              <w:rPr>
                <w:rFonts w:ascii="Arial" w:hAnsi="Arial" w:cs="Arial"/>
                <w:szCs w:val="20"/>
              </w:rPr>
              <w:t xml:space="preserve"> </w:t>
            </w:r>
          </w:p>
          <w:p w14:paraId="29743A8E" w14:textId="77777777" w:rsidR="00EB7CA9" w:rsidRPr="00A75FC7" w:rsidRDefault="00EB7CA9" w:rsidP="00EB7CA9">
            <w:pPr>
              <w:pStyle w:val="ListParagrap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  <w:p w14:paraId="721DD472" w14:textId="50758F12" w:rsidR="00EB7CA9" w:rsidRPr="00A75FC7" w:rsidRDefault="00A75FC7" w:rsidP="00EB7CA9">
            <w:pP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A75FC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LANGUAGES</w:t>
            </w:r>
          </w:p>
          <w:p w14:paraId="69F2F52C" w14:textId="77777777" w:rsidR="00A75FC7" w:rsidRPr="00A57116" w:rsidRDefault="00A75FC7" w:rsidP="00EB7CA9">
            <w:pPr>
              <w:rPr>
                <w:rFonts w:ascii="Arial" w:hAnsi="Arial" w:cs="Arial"/>
                <w:color w:val="auto"/>
                <w:szCs w:val="20"/>
              </w:rPr>
            </w:pPr>
          </w:p>
          <w:p w14:paraId="261869D1" w14:textId="5417CBE9" w:rsidR="00EB7CA9" w:rsidRPr="00A76A1E" w:rsidRDefault="00EB7CA9" w:rsidP="00EB7CA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76A1E">
              <w:rPr>
                <w:rFonts w:ascii="Arial" w:hAnsi="Arial" w:cs="Arial"/>
                <w:color w:val="auto"/>
                <w:sz w:val="22"/>
                <w:szCs w:val="22"/>
              </w:rPr>
              <w:t>Tamil</w:t>
            </w:r>
          </w:p>
          <w:p w14:paraId="19B37275" w14:textId="196D82AD" w:rsidR="00EB7CA9" w:rsidRPr="00A76A1E" w:rsidRDefault="00EB7CA9" w:rsidP="00EB7CA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76A1E">
              <w:rPr>
                <w:rFonts w:ascii="Arial" w:hAnsi="Arial" w:cs="Arial"/>
                <w:color w:val="auto"/>
                <w:sz w:val="22"/>
                <w:szCs w:val="22"/>
              </w:rPr>
              <w:t>English</w:t>
            </w:r>
          </w:p>
          <w:p w14:paraId="63DBDE6B" w14:textId="77777777" w:rsidR="00CF2BE7" w:rsidRPr="00A57116" w:rsidRDefault="00CF2BE7" w:rsidP="000968D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38" w:type="dxa"/>
            <w:vMerge w:val="restart"/>
          </w:tcPr>
          <w:p w14:paraId="04F0A809" w14:textId="77777777" w:rsidR="00CF2BE7" w:rsidRPr="00020BEB" w:rsidRDefault="00CF2BE7" w:rsidP="00B459FF">
            <w:pPr>
              <w:spacing w:before="360"/>
              <w:rPr>
                <w:color w:val="auto"/>
              </w:rPr>
            </w:pPr>
          </w:p>
        </w:tc>
        <w:tc>
          <w:tcPr>
            <w:tcW w:w="7108" w:type="dxa"/>
            <w:gridSpan w:val="2"/>
          </w:tcPr>
          <w:p w14:paraId="1F6B09BC" w14:textId="38FD460A" w:rsidR="00CF2BE7" w:rsidRPr="00950FE9" w:rsidRDefault="00EB7CA9" w:rsidP="00B86C53">
            <w:pPr>
              <w:pStyle w:val="Title"/>
              <w:rPr>
                <w:rFonts w:ascii="Times New Roman" w:hAnsi="Times New Roman" w:cs="Times New Roman"/>
                <w:sz w:val="56"/>
                <w:lang w:val="de-DE"/>
              </w:rPr>
            </w:pPr>
            <w:r w:rsidRPr="00950FE9">
              <w:rPr>
                <w:rFonts w:ascii="Times New Roman" w:hAnsi="Times New Roman" w:cs="Times New Roman"/>
                <w:sz w:val="56"/>
              </w:rPr>
              <w:t>A</w:t>
            </w:r>
            <w:r w:rsidR="0077085A">
              <w:rPr>
                <w:rFonts w:ascii="Times New Roman" w:hAnsi="Times New Roman" w:cs="Times New Roman"/>
                <w:sz w:val="56"/>
              </w:rPr>
              <w:t>SIKA.K</w:t>
            </w:r>
          </w:p>
          <w:p w14:paraId="68612811" w14:textId="7387FEA5" w:rsidR="00CF2BE7" w:rsidRPr="00020BEB" w:rsidRDefault="00CF2BE7" w:rsidP="00B86C53">
            <w:pPr>
              <w:pStyle w:val="Subtitle"/>
              <w:rPr>
                <w:sz w:val="24"/>
                <w:lang w:val="it-IT"/>
              </w:rPr>
            </w:pPr>
          </w:p>
          <w:p w14:paraId="724B0BE9" w14:textId="77777777" w:rsidR="00CF2BE7" w:rsidRPr="00771A46" w:rsidRDefault="00CF2BE7" w:rsidP="00B86C53">
            <w:pPr>
              <w:rPr>
                <w:lang w:val="de-DE"/>
              </w:rPr>
            </w:pPr>
          </w:p>
          <w:p w14:paraId="6F1801B2" w14:textId="59B9D6A9" w:rsidR="00CF2BE7" w:rsidRPr="00A76A1E" w:rsidRDefault="00EB7CA9" w:rsidP="00850571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9FAFB"/>
              </w:rPr>
            </w:pPr>
            <w:r w:rsidRPr="00A76A1E">
              <w:rPr>
                <w:rFonts w:ascii="Arial" w:hAnsi="Arial" w:cs="Arial"/>
                <w:color w:val="000000"/>
                <w:sz w:val="22"/>
                <w:szCs w:val="22"/>
                <w:shd w:val="clear" w:color="auto" w:fill="F9FAFB"/>
              </w:rPr>
              <w:t xml:space="preserve">Highly-motivated </w:t>
            </w:r>
            <w:r w:rsidR="00B03E4E">
              <w:rPr>
                <w:rFonts w:ascii="Arial" w:hAnsi="Arial" w:cs="Arial"/>
                <w:color w:val="000000"/>
                <w:sz w:val="22"/>
                <w:szCs w:val="22"/>
                <w:shd w:val="clear" w:color="auto" w:fill="F9FAFB"/>
              </w:rPr>
              <w:t>student</w:t>
            </w:r>
            <w:r w:rsidRPr="00A76A1E">
              <w:rPr>
                <w:rFonts w:ascii="Arial" w:hAnsi="Arial" w:cs="Arial"/>
                <w:color w:val="000000"/>
                <w:sz w:val="22"/>
                <w:szCs w:val="22"/>
                <w:shd w:val="clear" w:color="auto" w:fill="F9FAFB"/>
              </w:rPr>
              <w:t xml:space="preserve"> with desire to take on new challenges. Strong worth ethic, adaptability and exceptional interpersonal skills. Ad</w:t>
            </w:r>
            <w:r w:rsidR="00B03E4E">
              <w:rPr>
                <w:rFonts w:ascii="Arial" w:hAnsi="Arial" w:cs="Arial"/>
                <w:color w:val="000000"/>
                <w:sz w:val="22"/>
                <w:szCs w:val="22"/>
                <w:shd w:val="clear" w:color="auto" w:fill="F9FAFB"/>
              </w:rPr>
              <w:t>a</w:t>
            </w:r>
            <w:r w:rsidRPr="00A76A1E">
              <w:rPr>
                <w:rFonts w:ascii="Arial" w:hAnsi="Arial" w:cs="Arial"/>
                <w:color w:val="000000"/>
                <w:sz w:val="22"/>
                <w:szCs w:val="22"/>
                <w:shd w:val="clear" w:color="auto" w:fill="F9FAFB"/>
              </w:rPr>
              <w:t xml:space="preserve">pt at working effectively unsupervised and quickly mastering new skills. Organized and motivated </w:t>
            </w:r>
            <w:r w:rsidR="00B03E4E">
              <w:rPr>
                <w:rFonts w:ascii="Arial" w:hAnsi="Arial" w:cs="Arial"/>
                <w:color w:val="000000"/>
                <w:sz w:val="22"/>
                <w:szCs w:val="22"/>
                <w:shd w:val="clear" w:color="auto" w:fill="F9FAFB"/>
              </w:rPr>
              <w:t>student</w:t>
            </w:r>
            <w:r w:rsidRPr="00A76A1E">
              <w:rPr>
                <w:rFonts w:ascii="Arial" w:hAnsi="Arial" w:cs="Arial"/>
                <w:color w:val="000000"/>
                <w:sz w:val="22"/>
                <w:szCs w:val="22"/>
                <w:shd w:val="clear" w:color="auto" w:fill="F9FAFB"/>
              </w:rPr>
              <w:t xml:space="preserve"> eager to apply time management and organizational skills in various environments. Seeking entry-level opportunities to expand skills while facilitating company growth</w:t>
            </w:r>
          </w:p>
          <w:p w14:paraId="4414CD86" w14:textId="7FED7617" w:rsidR="00720720" w:rsidRPr="00720720" w:rsidRDefault="00720720" w:rsidP="00720720"/>
        </w:tc>
      </w:tr>
      <w:tr w:rsidR="00A75FC7" w:rsidRPr="00020BEB" w14:paraId="6A93DBC8" w14:textId="77777777" w:rsidTr="00720720">
        <w:trPr>
          <w:gridAfter w:val="2"/>
          <w:wAfter w:w="7108" w:type="dxa"/>
          <w:trHeight w:val="299"/>
        </w:trPr>
        <w:tc>
          <w:tcPr>
            <w:tcW w:w="4198" w:type="dxa"/>
            <w:vMerge/>
          </w:tcPr>
          <w:p w14:paraId="1CD6E275" w14:textId="77777777" w:rsidR="00A75FC7" w:rsidRPr="00A57116" w:rsidRDefault="00A75FC7" w:rsidP="00B459FF">
            <w:pPr>
              <w:rPr>
                <w:rFonts w:ascii="Arial" w:hAnsi="Arial" w:cs="Arial"/>
                <w:color w:val="auto"/>
                <w:szCs w:val="20"/>
              </w:rPr>
            </w:pPr>
          </w:p>
        </w:tc>
        <w:tc>
          <w:tcPr>
            <w:tcW w:w="138" w:type="dxa"/>
            <w:vMerge/>
          </w:tcPr>
          <w:p w14:paraId="7ABA5215" w14:textId="77777777" w:rsidR="00A75FC7" w:rsidRPr="00020BEB" w:rsidRDefault="00A75FC7" w:rsidP="00B459FF">
            <w:pPr>
              <w:spacing w:before="360"/>
              <w:rPr>
                <w:color w:val="auto"/>
              </w:rPr>
            </w:pPr>
          </w:p>
        </w:tc>
      </w:tr>
      <w:tr w:rsidR="00A75FC7" w:rsidRPr="00020BEB" w14:paraId="213EA4E5" w14:textId="77777777" w:rsidTr="00720720">
        <w:trPr>
          <w:gridAfter w:val="2"/>
          <w:wAfter w:w="7108" w:type="dxa"/>
          <w:trHeight w:val="345"/>
        </w:trPr>
        <w:tc>
          <w:tcPr>
            <w:tcW w:w="4198" w:type="dxa"/>
            <w:vMerge w:val="restart"/>
          </w:tcPr>
          <w:p w14:paraId="147A5D59" w14:textId="77777777" w:rsidR="00A75FC7" w:rsidRPr="00A57116" w:rsidRDefault="00A75FC7" w:rsidP="003F1D3E">
            <w:pPr>
              <w:rPr>
                <w:rFonts w:ascii="Arial" w:hAnsi="Arial" w:cs="Arial"/>
                <w:szCs w:val="20"/>
              </w:rPr>
            </w:pPr>
          </w:p>
          <w:p w14:paraId="13CD9236" w14:textId="77777777" w:rsidR="00A75FC7" w:rsidRPr="00A57116" w:rsidRDefault="00A75FC7" w:rsidP="003F1D3E">
            <w:pPr>
              <w:rPr>
                <w:rFonts w:ascii="Arial" w:hAnsi="Arial" w:cs="Arial"/>
                <w:szCs w:val="20"/>
              </w:rPr>
            </w:pPr>
          </w:p>
          <w:p w14:paraId="506EEBA5" w14:textId="77777777" w:rsidR="00A75FC7" w:rsidRPr="00A57116" w:rsidRDefault="00A407E2" w:rsidP="00771A46">
            <w:pPr>
              <w:pStyle w:val="Heading1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04474398"/>
                <w:placeholder>
                  <w:docPart w:val="2DAB07BC55AE460089AC715600A7071F"/>
                </w:placeholder>
                <w:showingPlcHdr/>
                <w15:appearance w15:val="hidden"/>
              </w:sdtPr>
              <w:sdtContent>
                <w:r w:rsidR="00A75FC7" w:rsidRPr="00A57116">
                  <w:rPr>
                    <w:rFonts w:ascii="Arial" w:hAnsi="Arial" w:cs="Arial"/>
                  </w:rPr>
                  <w:t>CONTACT</w:t>
                </w:r>
              </w:sdtContent>
            </w:sdt>
          </w:p>
          <w:p w14:paraId="4A530477" w14:textId="77777777" w:rsidR="00A75FC7" w:rsidRPr="00A57116" w:rsidRDefault="00A75FC7" w:rsidP="00CF2BE7">
            <w:pPr>
              <w:rPr>
                <w:rFonts w:ascii="Arial" w:hAnsi="Arial" w:cs="Arial"/>
                <w:color w:val="auto"/>
                <w:szCs w:val="20"/>
              </w:rPr>
            </w:pPr>
          </w:p>
          <w:p w14:paraId="470466EF" w14:textId="4B08260F" w:rsidR="00A75FC7" w:rsidRPr="00A76A1E" w:rsidRDefault="00A407E2" w:rsidP="00EB7CA9">
            <w:pPr>
              <w:pStyle w:val="ListBullet"/>
              <w:rPr>
                <w:rFonts w:ascii="Arial" w:hAnsi="Arial" w:cs="Arial"/>
                <w:b/>
                <w:caps/>
                <w:noProof/>
                <w:sz w:val="22"/>
                <w:szCs w:val="22"/>
                <w:lang w:val="it-IT"/>
              </w:rPr>
            </w:pPr>
            <w:hyperlink r:id="rId8" w:history="1">
              <w:r w:rsidR="00A75FC7" w:rsidRPr="00A76A1E">
                <w:rPr>
                  <w:rStyle w:val="Hyperlink"/>
                  <w:rFonts w:ascii="Arial" w:hAnsi="Arial" w:cs="Arial"/>
                  <w:noProof/>
                  <w:sz w:val="22"/>
                  <w:szCs w:val="22"/>
                  <w:lang w:val="it-IT"/>
                </w:rPr>
                <w:t>asikak2005@gmail.com</w:t>
              </w:r>
            </w:hyperlink>
          </w:p>
          <w:p w14:paraId="203A6159" w14:textId="284ED4E0" w:rsidR="00A75FC7" w:rsidRPr="00A76A1E" w:rsidRDefault="00A75FC7" w:rsidP="00EB7CA9">
            <w:pPr>
              <w:pStyle w:val="ListBullet"/>
              <w:rPr>
                <w:rFonts w:ascii="Arial" w:hAnsi="Arial" w:cs="Arial"/>
                <w:b/>
                <w:caps/>
                <w:noProof/>
                <w:sz w:val="22"/>
                <w:szCs w:val="22"/>
                <w:lang w:val="it-IT"/>
              </w:rPr>
            </w:pPr>
            <w:r w:rsidRPr="00A76A1E">
              <w:rPr>
                <w:rFonts w:ascii="Arial" w:hAnsi="Arial" w:cs="Arial"/>
                <w:noProof/>
                <w:sz w:val="22"/>
                <w:szCs w:val="22"/>
                <w:lang w:val="it-IT"/>
              </w:rPr>
              <w:t>8754499083</w:t>
            </w:r>
          </w:p>
          <w:p w14:paraId="5F626F02" w14:textId="78BDE0AD" w:rsidR="00A75FC7" w:rsidRPr="00A76A1E" w:rsidRDefault="00A75FC7" w:rsidP="00EB7CA9">
            <w:pPr>
              <w:pStyle w:val="ListBullet"/>
              <w:rPr>
                <w:rFonts w:ascii="Arial" w:hAnsi="Arial" w:cs="Arial"/>
                <w:b/>
                <w:caps/>
                <w:noProof/>
                <w:sz w:val="22"/>
                <w:szCs w:val="22"/>
                <w:lang w:val="it-IT"/>
              </w:rPr>
            </w:pPr>
            <w:r w:rsidRPr="00A76A1E">
              <w:rPr>
                <w:rFonts w:ascii="Arial" w:hAnsi="Arial" w:cs="Arial"/>
                <w:noProof/>
                <w:sz w:val="22"/>
                <w:szCs w:val="22"/>
                <w:lang w:val="it-IT"/>
              </w:rPr>
              <w:t>Chennai</w:t>
            </w:r>
          </w:p>
          <w:p w14:paraId="3B0FF056" w14:textId="0035DDB0" w:rsidR="00A75FC7" w:rsidRPr="00A76A1E" w:rsidRDefault="00A75FC7" w:rsidP="00EB7CA9">
            <w:pPr>
              <w:pStyle w:val="ListBullet"/>
              <w:rPr>
                <w:rFonts w:ascii="Arial" w:hAnsi="Arial" w:cs="Arial"/>
                <w:b/>
                <w:caps/>
                <w:noProof/>
                <w:sz w:val="22"/>
                <w:szCs w:val="22"/>
                <w:lang w:val="it-IT"/>
              </w:rPr>
            </w:pPr>
            <w:r w:rsidRPr="00A76A1E">
              <w:rPr>
                <w:rFonts w:ascii="Arial" w:hAnsi="Arial" w:cs="Arial"/>
                <w:noProof/>
                <w:sz w:val="22"/>
                <w:szCs w:val="22"/>
                <w:lang w:val="it-IT"/>
              </w:rPr>
              <w:t>India</w:t>
            </w:r>
          </w:p>
          <w:p w14:paraId="30BE1109" w14:textId="77777777" w:rsidR="00A75FC7" w:rsidRPr="00A57116" w:rsidRDefault="00A75FC7" w:rsidP="00CF2BE7">
            <w:pPr>
              <w:pStyle w:val="Heading1"/>
              <w:rPr>
                <w:rFonts w:ascii="Arial" w:hAnsi="Arial" w:cs="Arial"/>
              </w:rPr>
            </w:pPr>
          </w:p>
          <w:p w14:paraId="06A04F67" w14:textId="77777777" w:rsidR="00A75FC7" w:rsidRPr="00A57116" w:rsidRDefault="00A75FC7" w:rsidP="00CF2BE7">
            <w:pPr>
              <w:pStyle w:val="Heading1"/>
              <w:rPr>
                <w:rFonts w:ascii="Arial" w:hAnsi="Arial" w:cs="Arial"/>
              </w:rPr>
            </w:pPr>
          </w:p>
          <w:p w14:paraId="4F12E0AF" w14:textId="77777777" w:rsidR="00A75FC7" w:rsidRPr="00A57116" w:rsidRDefault="00A407E2" w:rsidP="00CF2BE7">
            <w:pPr>
              <w:pStyle w:val="Heading1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34530411"/>
                <w:placeholder>
                  <w:docPart w:val="39AFD20B9F634B4199A6F4852813B6E0"/>
                </w:placeholder>
                <w:temporary/>
                <w:showingPlcHdr/>
                <w15:appearance w15:val="hidden"/>
              </w:sdtPr>
              <w:sdtContent>
                <w:r w:rsidR="00A75FC7" w:rsidRPr="00A57116">
                  <w:rPr>
                    <w:rFonts w:ascii="Arial" w:hAnsi="Arial" w:cs="Arial"/>
                  </w:rPr>
                  <w:t>EDUCATION</w:t>
                </w:r>
              </w:sdtContent>
            </w:sdt>
          </w:p>
          <w:p w14:paraId="20F9781B" w14:textId="1D8172B6" w:rsidR="00A75FC7" w:rsidRPr="00A57116" w:rsidRDefault="00A75FC7" w:rsidP="00CF2BE7">
            <w:pPr>
              <w:rPr>
                <w:rFonts w:ascii="Arial" w:hAnsi="Arial" w:cs="Arial"/>
                <w:b/>
                <w:bCs/>
                <w:color w:val="auto"/>
                <w:spacing w:val="20"/>
                <w:szCs w:val="20"/>
              </w:rPr>
            </w:pPr>
            <w:r w:rsidRPr="00A57116">
              <w:rPr>
                <w:rFonts w:ascii="Arial" w:hAnsi="Arial" w:cs="Arial"/>
                <w:b/>
                <w:bCs/>
                <w:color w:val="auto"/>
                <w:spacing w:val="20"/>
                <w:szCs w:val="20"/>
              </w:rPr>
              <w:t>In 10</w:t>
            </w:r>
            <w:r w:rsidRPr="00A57116">
              <w:rPr>
                <w:rFonts w:ascii="Arial" w:hAnsi="Arial" w:cs="Arial"/>
                <w:b/>
                <w:bCs/>
                <w:color w:val="auto"/>
                <w:spacing w:val="20"/>
                <w:szCs w:val="20"/>
                <w:vertAlign w:val="superscript"/>
              </w:rPr>
              <w:t>TH</w:t>
            </w:r>
            <w:r w:rsidRPr="00A57116">
              <w:rPr>
                <w:rFonts w:ascii="Arial" w:hAnsi="Arial" w:cs="Arial"/>
                <w:b/>
                <w:bCs/>
                <w:color w:val="auto"/>
                <w:spacing w:val="20"/>
                <w:szCs w:val="20"/>
              </w:rPr>
              <w:t>:</w:t>
            </w:r>
          </w:p>
          <w:p w14:paraId="245D36CB" w14:textId="4AB4388F" w:rsidR="00A75FC7" w:rsidRPr="00A76A1E" w:rsidRDefault="00A75FC7" w:rsidP="00CF2BE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76A1E">
              <w:rPr>
                <w:rFonts w:ascii="Arial" w:eastAsia="Times New Roman" w:hAnsi="Arial" w:cs="Arial"/>
                <w:sz w:val="22"/>
                <w:szCs w:val="22"/>
              </w:rPr>
              <w:t xml:space="preserve">Prince </w:t>
            </w:r>
            <w:r w:rsidR="00D40F09" w:rsidRPr="00A76A1E">
              <w:rPr>
                <w:rFonts w:ascii="Arial" w:eastAsia="Times New Roman" w:hAnsi="Arial" w:cs="Arial"/>
                <w:sz w:val="22"/>
                <w:szCs w:val="22"/>
              </w:rPr>
              <w:t>S</w:t>
            </w:r>
            <w:r w:rsidRPr="00A76A1E">
              <w:rPr>
                <w:rFonts w:ascii="Arial" w:eastAsia="Times New Roman" w:hAnsi="Arial" w:cs="Arial"/>
                <w:sz w:val="22"/>
                <w:szCs w:val="22"/>
              </w:rPr>
              <w:t>rivar</w:t>
            </w:r>
            <w:r w:rsidR="00FC2425" w:rsidRPr="00A76A1E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Pr="00A76A1E">
              <w:rPr>
                <w:rFonts w:ascii="Arial" w:eastAsia="Times New Roman" w:hAnsi="Arial" w:cs="Arial"/>
                <w:sz w:val="22"/>
                <w:szCs w:val="22"/>
              </w:rPr>
              <w:t>Senior Secondary School:89%</w:t>
            </w:r>
          </w:p>
          <w:p w14:paraId="34AE9A53" w14:textId="2814B1EF" w:rsidR="00A75FC7" w:rsidRPr="00A76A1E" w:rsidRDefault="00A75FC7" w:rsidP="00CF2BE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76A1E">
              <w:rPr>
                <w:rFonts w:ascii="Arial" w:eastAsia="Times New Roman" w:hAnsi="Arial" w:cs="Arial"/>
                <w:sz w:val="22"/>
                <w:szCs w:val="22"/>
              </w:rPr>
              <w:t>In 12</w:t>
            </w:r>
            <w:r w:rsidRPr="00A76A1E">
              <w:rPr>
                <w:rFonts w:ascii="Arial" w:eastAsia="Times New Roman" w:hAnsi="Arial" w:cs="Arial"/>
                <w:sz w:val="22"/>
                <w:szCs w:val="22"/>
                <w:vertAlign w:val="superscript"/>
              </w:rPr>
              <w:t>th</w:t>
            </w:r>
            <w:r w:rsidRPr="00A76A1E">
              <w:rPr>
                <w:rFonts w:ascii="Arial" w:eastAsia="Times New Roman" w:hAnsi="Arial" w:cs="Arial"/>
                <w:sz w:val="22"/>
                <w:szCs w:val="22"/>
              </w:rPr>
              <w:t>:</w:t>
            </w:r>
          </w:p>
          <w:p w14:paraId="1A4EE9FF" w14:textId="42BB47EB" w:rsidR="00A75FC7" w:rsidRPr="00A76A1E" w:rsidRDefault="00A75FC7" w:rsidP="00EB7CA9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76A1E">
              <w:rPr>
                <w:rFonts w:ascii="Arial" w:eastAsia="Times New Roman" w:hAnsi="Arial" w:cs="Arial"/>
                <w:sz w:val="22"/>
                <w:szCs w:val="22"/>
              </w:rPr>
              <w:t xml:space="preserve">Prince </w:t>
            </w:r>
            <w:r w:rsidR="00D40F09" w:rsidRPr="00A76A1E">
              <w:rPr>
                <w:rFonts w:ascii="Arial" w:eastAsia="Times New Roman" w:hAnsi="Arial" w:cs="Arial"/>
                <w:sz w:val="22"/>
                <w:szCs w:val="22"/>
              </w:rPr>
              <w:t>S</w:t>
            </w:r>
            <w:r w:rsidRPr="00A76A1E">
              <w:rPr>
                <w:rFonts w:ascii="Arial" w:eastAsia="Times New Roman" w:hAnsi="Arial" w:cs="Arial"/>
                <w:sz w:val="22"/>
                <w:szCs w:val="22"/>
              </w:rPr>
              <w:t>rivar</w:t>
            </w:r>
            <w:r w:rsidR="00FC2425" w:rsidRPr="00A76A1E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Pr="00A76A1E">
              <w:rPr>
                <w:rFonts w:ascii="Arial" w:eastAsia="Times New Roman" w:hAnsi="Arial" w:cs="Arial"/>
                <w:sz w:val="22"/>
                <w:szCs w:val="22"/>
              </w:rPr>
              <w:t>Senior Secondary School:90%</w:t>
            </w:r>
          </w:p>
          <w:p w14:paraId="0A1BF1BA" w14:textId="77777777" w:rsidR="00A75FC7" w:rsidRPr="00A57116" w:rsidRDefault="00A75FC7" w:rsidP="008770FA">
            <w:pPr>
              <w:rPr>
                <w:rFonts w:ascii="Arial" w:hAnsi="Arial" w:cs="Arial"/>
                <w:szCs w:val="20"/>
                <w:lang w:val="it-IT"/>
              </w:rPr>
            </w:pPr>
          </w:p>
          <w:p w14:paraId="6D151302" w14:textId="77777777" w:rsidR="00A75FC7" w:rsidRPr="00A57116" w:rsidRDefault="00A75FC7" w:rsidP="008770FA">
            <w:pPr>
              <w:rPr>
                <w:rFonts w:ascii="Arial" w:hAnsi="Arial" w:cs="Arial"/>
                <w:szCs w:val="20"/>
                <w:lang w:val="it-IT"/>
              </w:rPr>
            </w:pPr>
          </w:p>
          <w:p w14:paraId="5C871488" w14:textId="77777777" w:rsidR="00A75FC7" w:rsidRPr="00A57116" w:rsidRDefault="00A75FC7" w:rsidP="008770FA">
            <w:pPr>
              <w:rPr>
                <w:rFonts w:ascii="Arial" w:hAnsi="Arial" w:cs="Arial"/>
                <w:szCs w:val="20"/>
                <w:lang w:val="it-IT"/>
              </w:rPr>
            </w:pPr>
          </w:p>
          <w:p w14:paraId="452B9952" w14:textId="04AD27F7" w:rsidR="00A75FC7" w:rsidRPr="00A57116" w:rsidRDefault="00A75FC7" w:rsidP="00CF2BE7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SKILLS</w:t>
            </w:r>
          </w:p>
          <w:p w14:paraId="34A5B88E" w14:textId="77777777" w:rsidR="00A75FC7" w:rsidRPr="00A57116" w:rsidRDefault="00A75FC7" w:rsidP="00CF2BE7">
            <w:pPr>
              <w:spacing w:line="360" w:lineRule="auto"/>
              <w:rPr>
                <w:rFonts w:ascii="Arial" w:hAnsi="Arial" w:cs="Arial"/>
                <w:color w:val="auto"/>
                <w:szCs w:val="20"/>
              </w:rPr>
            </w:pPr>
          </w:p>
          <w:p w14:paraId="3806FE4A" w14:textId="2D89CA61" w:rsidR="00A75FC7" w:rsidRPr="00A76A1E" w:rsidRDefault="00A75FC7" w:rsidP="00771A46">
            <w:pPr>
              <w:pStyle w:val="ListBullet"/>
              <w:rPr>
                <w:rFonts w:ascii="Arial" w:hAnsi="Arial" w:cs="Arial"/>
                <w:sz w:val="22"/>
                <w:szCs w:val="22"/>
              </w:rPr>
            </w:pPr>
            <w:r w:rsidRPr="00A76A1E">
              <w:rPr>
                <w:rFonts w:ascii="Arial" w:hAnsi="Arial" w:cs="Arial"/>
                <w:sz w:val="22"/>
                <w:szCs w:val="22"/>
              </w:rPr>
              <w:t>Pr</w:t>
            </w:r>
            <w:r w:rsidR="00D40F09" w:rsidRPr="00A76A1E">
              <w:rPr>
                <w:rFonts w:ascii="Arial" w:hAnsi="Arial" w:cs="Arial"/>
                <w:sz w:val="22"/>
                <w:szCs w:val="22"/>
              </w:rPr>
              <w:t>ogramming Skills:</w:t>
            </w:r>
          </w:p>
          <w:p w14:paraId="01745A3A" w14:textId="00729B0E" w:rsidR="00A75FC7" w:rsidRPr="00A76A1E" w:rsidRDefault="00A75FC7" w:rsidP="00771A46">
            <w:pPr>
              <w:pStyle w:val="ListBullet"/>
              <w:rPr>
                <w:rFonts w:ascii="Arial" w:hAnsi="Arial" w:cs="Arial"/>
                <w:sz w:val="22"/>
                <w:szCs w:val="22"/>
              </w:rPr>
            </w:pPr>
            <w:r w:rsidRPr="00A76A1E">
              <w:rPr>
                <w:rFonts w:ascii="Arial" w:hAnsi="Arial" w:cs="Arial"/>
                <w:sz w:val="22"/>
                <w:szCs w:val="22"/>
              </w:rPr>
              <w:t>C, Python, Java</w:t>
            </w:r>
          </w:p>
          <w:p w14:paraId="4EB0952F" w14:textId="47B30888" w:rsidR="00A75FC7" w:rsidRPr="00A76A1E" w:rsidRDefault="00A75FC7" w:rsidP="00771A46">
            <w:pPr>
              <w:pStyle w:val="ListBullet"/>
              <w:rPr>
                <w:rFonts w:ascii="Arial" w:hAnsi="Arial" w:cs="Arial"/>
                <w:sz w:val="22"/>
                <w:szCs w:val="22"/>
              </w:rPr>
            </w:pPr>
            <w:r w:rsidRPr="00A76A1E">
              <w:rPr>
                <w:rFonts w:ascii="Arial" w:hAnsi="Arial" w:cs="Arial"/>
                <w:sz w:val="22"/>
                <w:szCs w:val="22"/>
              </w:rPr>
              <w:t>HTML, CSS</w:t>
            </w:r>
          </w:p>
          <w:p w14:paraId="185D2C4E" w14:textId="77777777" w:rsidR="00A75FC7" w:rsidRPr="00A76A1E" w:rsidRDefault="00A75FC7" w:rsidP="00771A46">
            <w:pPr>
              <w:pStyle w:val="ListBullet"/>
              <w:rPr>
                <w:rFonts w:ascii="Arial" w:hAnsi="Arial" w:cs="Arial"/>
                <w:sz w:val="22"/>
                <w:szCs w:val="22"/>
              </w:rPr>
            </w:pPr>
            <w:r w:rsidRPr="00A76A1E">
              <w:rPr>
                <w:rFonts w:ascii="Arial" w:hAnsi="Arial" w:cs="Arial"/>
                <w:sz w:val="22"/>
                <w:szCs w:val="22"/>
              </w:rPr>
              <w:t>Communication skills</w:t>
            </w:r>
          </w:p>
          <w:p w14:paraId="59ECC156" w14:textId="77777777" w:rsidR="00A75FC7" w:rsidRPr="00A76A1E" w:rsidRDefault="00A75FC7" w:rsidP="00771A46">
            <w:pPr>
              <w:pStyle w:val="ListBullet"/>
              <w:rPr>
                <w:rFonts w:ascii="Arial" w:hAnsi="Arial" w:cs="Arial"/>
                <w:sz w:val="22"/>
                <w:szCs w:val="22"/>
              </w:rPr>
            </w:pPr>
            <w:r w:rsidRPr="00A76A1E">
              <w:rPr>
                <w:rFonts w:ascii="Arial" w:hAnsi="Arial" w:cs="Arial"/>
                <w:sz w:val="22"/>
                <w:szCs w:val="22"/>
              </w:rPr>
              <w:t>Problem solving</w:t>
            </w:r>
          </w:p>
          <w:p w14:paraId="3EE7F9D8" w14:textId="233D77C2" w:rsidR="00A75FC7" w:rsidRPr="00A57116" w:rsidRDefault="00A75FC7" w:rsidP="00A76A1E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38" w:type="dxa"/>
            <w:vMerge/>
          </w:tcPr>
          <w:p w14:paraId="6468BB05" w14:textId="77777777" w:rsidR="00A75FC7" w:rsidRPr="00020BEB" w:rsidRDefault="00A75FC7" w:rsidP="00B459FF">
            <w:pPr>
              <w:spacing w:before="360"/>
              <w:rPr>
                <w:color w:val="auto"/>
              </w:rPr>
            </w:pPr>
          </w:p>
        </w:tc>
      </w:tr>
      <w:tr w:rsidR="00081449" w:rsidRPr="00020BEB" w14:paraId="703E19B7" w14:textId="77777777" w:rsidTr="00720720">
        <w:trPr>
          <w:trHeight w:val="510"/>
        </w:trPr>
        <w:tc>
          <w:tcPr>
            <w:tcW w:w="4198" w:type="dxa"/>
            <w:vMerge/>
          </w:tcPr>
          <w:p w14:paraId="7C5A6FD2" w14:textId="77777777" w:rsidR="00081449" w:rsidRDefault="00081449" w:rsidP="003F1D3E"/>
        </w:tc>
        <w:tc>
          <w:tcPr>
            <w:tcW w:w="138" w:type="dxa"/>
            <w:vMerge/>
          </w:tcPr>
          <w:p w14:paraId="3480C952" w14:textId="77777777" w:rsidR="00081449" w:rsidRPr="00020BEB" w:rsidRDefault="00081449" w:rsidP="00B459FF">
            <w:pPr>
              <w:spacing w:before="360"/>
              <w:rPr>
                <w:color w:val="auto"/>
              </w:rPr>
            </w:pPr>
          </w:p>
        </w:tc>
        <w:tc>
          <w:tcPr>
            <w:tcW w:w="7108" w:type="dxa"/>
            <w:gridSpan w:val="2"/>
            <w:tcBorders>
              <w:top w:val="single" w:sz="4" w:space="0" w:color="000000" w:themeColor="text1"/>
            </w:tcBorders>
          </w:tcPr>
          <w:p w14:paraId="1FEC72C7" w14:textId="77777777" w:rsidR="00081449" w:rsidRPr="00A97724" w:rsidRDefault="00081449" w:rsidP="00F46F61">
            <w:pPr>
              <w:rPr>
                <w:rFonts w:ascii="Arial" w:hAnsi="Arial" w:cs="Arial"/>
              </w:rPr>
            </w:pPr>
          </w:p>
          <w:p w14:paraId="79C537BE" w14:textId="0529CAC7" w:rsidR="00081449" w:rsidRPr="00D53F36" w:rsidRDefault="00D53F36" w:rsidP="00F46F6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3F36">
              <w:rPr>
                <w:rFonts w:ascii="Arial" w:hAnsi="Arial" w:cs="Arial"/>
                <w:b/>
                <w:bCs/>
                <w:sz w:val="22"/>
                <w:szCs w:val="22"/>
              </w:rPr>
              <w:t>PORTFOLIO</w:t>
            </w:r>
          </w:p>
          <w:p w14:paraId="239AC2CA" w14:textId="77777777" w:rsidR="00081449" w:rsidRPr="00A97724" w:rsidRDefault="00081449" w:rsidP="00F46F61">
            <w:pPr>
              <w:rPr>
                <w:rFonts w:ascii="Arial" w:hAnsi="Arial" w:cs="Arial"/>
              </w:rPr>
            </w:pPr>
          </w:p>
          <w:p w14:paraId="36577B98" w14:textId="1FB0B4BE" w:rsidR="00081449" w:rsidRPr="00A76A1E" w:rsidRDefault="00081449" w:rsidP="0008144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76A1E">
              <w:rPr>
                <w:rFonts w:ascii="Arial" w:hAnsi="Arial" w:cs="Arial"/>
                <w:sz w:val="22"/>
                <w:szCs w:val="22"/>
              </w:rPr>
              <w:t>LinkedIn Profile:</w:t>
            </w:r>
          </w:p>
          <w:p w14:paraId="3BBC47F4" w14:textId="2A94ECE6" w:rsidR="00081449" w:rsidRPr="00A76A1E" w:rsidRDefault="00081449" w:rsidP="0008144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76A1E">
              <w:rPr>
                <w:rFonts w:ascii="Arial" w:hAnsi="Arial" w:cs="Arial"/>
                <w:sz w:val="22"/>
                <w:szCs w:val="22"/>
              </w:rPr>
              <w:t>https://www.linkedin.com/in/asika-karuthiruman-a79525258</w:t>
            </w:r>
          </w:p>
          <w:p w14:paraId="5D6A9F71" w14:textId="77777777" w:rsidR="00081449" w:rsidRPr="00A97724" w:rsidRDefault="00081449" w:rsidP="00F46F61">
            <w:pPr>
              <w:rPr>
                <w:rFonts w:ascii="Arial" w:hAnsi="Arial" w:cs="Arial"/>
              </w:rPr>
            </w:pPr>
          </w:p>
          <w:p w14:paraId="14B2FA02" w14:textId="77777777" w:rsidR="00081449" w:rsidRPr="00A97724" w:rsidRDefault="00081449" w:rsidP="00F46F61">
            <w:pPr>
              <w:rPr>
                <w:rFonts w:ascii="Arial" w:hAnsi="Arial" w:cs="Arial"/>
              </w:rPr>
            </w:pPr>
          </w:p>
          <w:p w14:paraId="46DA3B92" w14:textId="472CCC49" w:rsidR="00081449" w:rsidRPr="00A75FC7" w:rsidRDefault="00D53F36" w:rsidP="00F46F6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75FC7">
              <w:rPr>
                <w:rFonts w:ascii="Arial" w:hAnsi="Arial" w:cs="Arial"/>
                <w:b/>
                <w:bCs/>
                <w:sz w:val="22"/>
                <w:szCs w:val="22"/>
              </w:rPr>
              <w:t>ACHIVEMENT</w:t>
            </w:r>
          </w:p>
          <w:p w14:paraId="48F97AA9" w14:textId="77777777" w:rsidR="00081449" w:rsidRPr="00A97724" w:rsidRDefault="00081449" w:rsidP="00F46F61">
            <w:pPr>
              <w:rPr>
                <w:rFonts w:ascii="Arial" w:hAnsi="Arial" w:cs="Arial"/>
              </w:rPr>
            </w:pPr>
          </w:p>
          <w:p w14:paraId="5CF03A47" w14:textId="77777777" w:rsidR="00081449" w:rsidRPr="00A76A1E" w:rsidRDefault="00081449" w:rsidP="0008144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76A1E">
              <w:rPr>
                <w:rFonts w:ascii="Arial" w:hAnsi="Arial" w:cs="Arial"/>
                <w:color w:val="auto"/>
                <w:sz w:val="22"/>
                <w:szCs w:val="22"/>
              </w:rPr>
              <w:t>Secured 9.42 CGPA</w:t>
            </w:r>
          </w:p>
          <w:p w14:paraId="06F8AA9C" w14:textId="77777777" w:rsidR="00081449" w:rsidRPr="00A76A1E" w:rsidRDefault="00081449" w:rsidP="0008144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76A1E">
              <w:rPr>
                <w:rFonts w:ascii="Arial" w:hAnsi="Arial" w:cs="Arial"/>
                <w:color w:val="auto"/>
                <w:sz w:val="22"/>
                <w:szCs w:val="22"/>
              </w:rPr>
              <w:t>Won Second Prize in web Design</w:t>
            </w:r>
          </w:p>
          <w:p w14:paraId="617D97D9" w14:textId="77777777" w:rsidR="00081449" w:rsidRPr="00A97724" w:rsidRDefault="00081449" w:rsidP="00F46F61">
            <w:pPr>
              <w:rPr>
                <w:rFonts w:ascii="Arial" w:hAnsi="Arial" w:cs="Arial"/>
              </w:rPr>
            </w:pPr>
          </w:p>
          <w:p w14:paraId="4BB81658" w14:textId="77777777" w:rsidR="00081449" w:rsidRPr="00A97724" w:rsidRDefault="00081449" w:rsidP="00F46F61">
            <w:pPr>
              <w:rPr>
                <w:rFonts w:ascii="Arial" w:hAnsi="Arial" w:cs="Arial"/>
              </w:rPr>
            </w:pPr>
          </w:p>
        </w:tc>
      </w:tr>
      <w:tr w:rsidR="00CF2BE7" w:rsidRPr="00020BEB" w14:paraId="60354F63" w14:textId="77777777" w:rsidTr="00720720">
        <w:trPr>
          <w:trHeight w:val="3776"/>
        </w:trPr>
        <w:tc>
          <w:tcPr>
            <w:tcW w:w="4198" w:type="dxa"/>
            <w:vMerge/>
          </w:tcPr>
          <w:p w14:paraId="7B48AB3F" w14:textId="77777777" w:rsidR="00CF2BE7" w:rsidRPr="00CA07A7" w:rsidRDefault="00CF2BE7" w:rsidP="00B459FF">
            <w:pPr>
              <w:rPr>
                <w:color w:val="auto"/>
                <w:szCs w:val="20"/>
              </w:rPr>
            </w:pPr>
          </w:p>
        </w:tc>
        <w:tc>
          <w:tcPr>
            <w:tcW w:w="138" w:type="dxa"/>
            <w:vMerge/>
          </w:tcPr>
          <w:p w14:paraId="2DDE89B9" w14:textId="77777777" w:rsidR="00CF2BE7" w:rsidRPr="00020BEB" w:rsidRDefault="00CF2BE7" w:rsidP="00B459FF">
            <w:pPr>
              <w:spacing w:before="360"/>
              <w:rPr>
                <w:color w:val="auto"/>
              </w:rPr>
            </w:pPr>
          </w:p>
        </w:tc>
        <w:tc>
          <w:tcPr>
            <w:tcW w:w="7108" w:type="dxa"/>
            <w:gridSpan w:val="2"/>
          </w:tcPr>
          <w:p w14:paraId="4D563F2B" w14:textId="02A70C9C" w:rsidR="00CF2BE7" w:rsidRPr="00A75FC7" w:rsidRDefault="00EB7CA9" w:rsidP="00CF2BE7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 w:rsidRPr="00A75FC7">
              <w:rPr>
                <w:rFonts w:ascii="Arial" w:hAnsi="Arial" w:cs="Arial"/>
                <w:sz w:val="22"/>
                <w:szCs w:val="22"/>
              </w:rPr>
              <w:t>Workshop</w:t>
            </w:r>
          </w:p>
          <w:p w14:paraId="00C240F9" w14:textId="77777777" w:rsidR="00CF2BE7" w:rsidRPr="00A97724" w:rsidRDefault="00CF2BE7" w:rsidP="00CF2BE7">
            <w:pPr>
              <w:rPr>
                <w:rFonts w:ascii="Arial" w:hAnsi="Arial" w:cs="Arial"/>
              </w:rPr>
            </w:pPr>
          </w:p>
          <w:p w14:paraId="3F574EE1" w14:textId="5DF3BFEE" w:rsidR="00CF2BE7" w:rsidRPr="00A76A1E" w:rsidRDefault="00EB7CA9" w:rsidP="00EB7CA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76A1E">
              <w:rPr>
                <w:rFonts w:ascii="Arial" w:hAnsi="Arial" w:cs="Arial"/>
                <w:color w:val="auto"/>
                <w:sz w:val="22"/>
                <w:szCs w:val="22"/>
              </w:rPr>
              <w:t>Attended Wor</w:t>
            </w:r>
            <w:r w:rsidR="00A76A1E" w:rsidRPr="00A76A1E">
              <w:rPr>
                <w:rFonts w:ascii="Arial" w:hAnsi="Arial" w:cs="Arial"/>
                <w:color w:val="auto"/>
                <w:sz w:val="22"/>
                <w:szCs w:val="22"/>
              </w:rPr>
              <w:t>k</w:t>
            </w:r>
            <w:r w:rsidRPr="00A76A1E">
              <w:rPr>
                <w:rFonts w:ascii="Arial" w:hAnsi="Arial" w:cs="Arial"/>
                <w:color w:val="auto"/>
                <w:sz w:val="22"/>
                <w:szCs w:val="22"/>
              </w:rPr>
              <w:t>shop on Web Development</w:t>
            </w:r>
          </w:p>
          <w:p w14:paraId="6D33F4B7" w14:textId="77777777" w:rsidR="00EB7CA9" w:rsidRPr="00A76A1E" w:rsidRDefault="00EB7CA9" w:rsidP="00EB7CA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76A1E">
              <w:rPr>
                <w:rFonts w:ascii="Arial" w:hAnsi="Arial" w:cs="Arial"/>
                <w:color w:val="auto"/>
                <w:sz w:val="22"/>
                <w:szCs w:val="22"/>
              </w:rPr>
              <w:t>Attended Workshop on Java</w:t>
            </w:r>
          </w:p>
          <w:p w14:paraId="19F8A780" w14:textId="77777777" w:rsidR="00EB7CA9" w:rsidRPr="00A97724" w:rsidRDefault="00EB7CA9" w:rsidP="00EB7CA9">
            <w:pPr>
              <w:pStyle w:val="ListParagraph"/>
              <w:rPr>
                <w:rFonts w:ascii="Arial" w:hAnsi="Arial" w:cs="Arial"/>
                <w:color w:val="auto"/>
                <w:szCs w:val="20"/>
              </w:rPr>
            </w:pPr>
          </w:p>
          <w:p w14:paraId="2E5D36E0" w14:textId="5C0FD82C" w:rsidR="00EB7CA9" w:rsidRPr="00A75FC7" w:rsidRDefault="00EB7CA9" w:rsidP="00EB7CA9">
            <w:pP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A75FC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C</w:t>
            </w:r>
            <w:r w:rsidR="00A75FC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ERTIFICATE</w:t>
            </w:r>
          </w:p>
          <w:p w14:paraId="24AE94E2" w14:textId="77777777" w:rsidR="00EB7CA9" w:rsidRPr="00A97724" w:rsidRDefault="00EB7CA9" w:rsidP="00EB7CA9">
            <w:pPr>
              <w:rPr>
                <w:rFonts w:ascii="Arial" w:hAnsi="Arial" w:cs="Arial"/>
                <w:color w:val="auto"/>
                <w:szCs w:val="20"/>
              </w:rPr>
            </w:pPr>
          </w:p>
          <w:p w14:paraId="4EF5630B" w14:textId="77777777" w:rsidR="00EB7CA9" w:rsidRPr="00A76A1E" w:rsidRDefault="00081449" w:rsidP="00EB7CA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76A1E">
              <w:rPr>
                <w:rFonts w:ascii="Arial" w:hAnsi="Arial" w:cs="Arial"/>
                <w:color w:val="auto"/>
                <w:sz w:val="22"/>
                <w:szCs w:val="22"/>
              </w:rPr>
              <w:t>Python for Intermediate</w:t>
            </w:r>
          </w:p>
          <w:p w14:paraId="7909C9F6" w14:textId="77777777" w:rsidR="00081449" w:rsidRPr="00A76A1E" w:rsidRDefault="00081449" w:rsidP="00EB7CA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76A1E">
              <w:rPr>
                <w:rFonts w:ascii="Arial" w:hAnsi="Arial" w:cs="Arial"/>
                <w:color w:val="auto"/>
                <w:sz w:val="22"/>
                <w:szCs w:val="22"/>
              </w:rPr>
              <w:t>Udemy certificate on HTML and CSS</w:t>
            </w:r>
          </w:p>
          <w:p w14:paraId="3F18C164" w14:textId="14C55C3C" w:rsidR="00081449" w:rsidRPr="00A97724" w:rsidRDefault="00081449" w:rsidP="00081449">
            <w:pPr>
              <w:rPr>
                <w:rFonts w:ascii="Arial" w:hAnsi="Arial" w:cs="Arial"/>
                <w:color w:val="auto"/>
                <w:szCs w:val="20"/>
              </w:rPr>
            </w:pPr>
          </w:p>
          <w:p w14:paraId="5BCAE765" w14:textId="77777777" w:rsidR="00081449" w:rsidRPr="00A97724" w:rsidRDefault="00081449" w:rsidP="00081449">
            <w:pPr>
              <w:rPr>
                <w:rFonts w:ascii="Arial" w:hAnsi="Arial" w:cs="Arial"/>
                <w:color w:val="auto"/>
                <w:szCs w:val="20"/>
              </w:rPr>
            </w:pPr>
          </w:p>
          <w:p w14:paraId="53C4BB9F" w14:textId="352515A3" w:rsidR="00081449" w:rsidRPr="00A75FC7" w:rsidRDefault="00081449" w:rsidP="00081449">
            <w:pP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A75FC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P</w:t>
            </w:r>
            <w:r w:rsidR="00A75FC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ROJECT</w:t>
            </w:r>
          </w:p>
          <w:p w14:paraId="59C359F0" w14:textId="77777777" w:rsidR="00081449" w:rsidRPr="00A97724" w:rsidRDefault="00081449" w:rsidP="00081449">
            <w:pPr>
              <w:rPr>
                <w:rFonts w:ascii="Arial" w:hAnsi="Arial" w:cs="Arial"/>
                <w:color w:val="auto"/>
                <w:szCs w:val="20"/>
              </w:rPr>
            </w:pPr>
          </w:p>
          <w:p w14:paraId="57E3B748" w14:textId="71B0DAAD" w:rsidR="00C0424B" w:rsidRPr="00A76A1E" w:rsidRDefault="00081449" w:rsidP="00C0424B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76A1E">
              <w:rPr>
                <w:rFonts w:ascii="Arial" w:hAnsi="Arial" w:cs="Arial"/>
                <w:color w:val="auto"/>
                <w:sz w:val="22"/>
                <w:szCs w:val="22"/>
              </w:rPr>
              <w:t>SQL Project on cru</w:t>
            </w:r>
            <w:r w:rsidR="00E45F1A" w:rsidRPr="00A76A1E">
              <w:rPr>
                <w:rFonts w:ascii="Arial" w:hAnsi="Arial" w:cs="Arial"/>
                <w:color w:val="auto"/>
                <w:sz w:val="22"/>
                <w:szCs w:val="22"/>
              </w:rPr>
              <w:t>is</w:t>
            </w:r>
            <w:r w:rsidR="00D40F09" w:rsidRPr="00A76A1E">
              <w:rPr>
                <w:rFonts w:ascii="Arial" w:hAnsi="Arial" w:cs="Arial"/>
                <w:color w:val="auto"/>
                <w:sz w:val="22"/>
                <w:szCs w:val="22"/>
              </w:rPr>
              <w:t>e</w:t>
            </w:r>
            <w:r w:rsidRPr="00A76A1E">
              <w:rPr>
                <w:rFonts w:ascii="Arial" w:hAnsi="Arial" w:cs="Arial"/>
                <w:color w:val="auto"/>
                <w:sz w:val="22"/>
                <w:szCs w:val="22"/>
              </w:rPr>
              <w:t xml:space="preserve"> Reservation System</w:t>
            </w:r>
          </w:p>
          <w:p w14:paraId="1D863CC0" w14:textId="350D3CD6" w:rsidR="00081449" w:rsidRPr="00A76A1E" w:rsidRDefault="00C0424B" w:rsidP="00C0424B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76A1E">
              <w:rPr>
                <w:rFonts w:ascii="Arial" w:hAnsi="Arial" w:cs="Arial"/>
                <w:color w:val="auto"/>
                <w:sz w:val="22"/>
                <w:szCs w:val="22"/>
              </w:rPr>
              <w:t>Uber Website</w:t>
            </w:r>
          </w:p>
          <w:p w14:paraId="1027C175" w14:textId="00F2CC79" w:rsidR="00DC2812" w:rsidRPr="00A76A1E" w:rsidRDefault="00DC2812" w:rsidP="00A76A1E">
            <w:pPr>
              <w:rPr>
                <w:rFonts w:ascii="Arial" w:hAnsi="Arial" w:cs="Arial"/>
                <w:color w:val="auto"/>
                <w:szCs w:val="20"/>
              </w:rPr>
            </w:pPr>
          </w:p>
        </w:tc>
      </w:tr>
      <w:tr w:rsidR="00EB7CA9" w:rsidRPr="00020BEB" w14:paraId="0CD69F3F" w14:textId="77777777" w:rsidTr="00720720">
        <w:trPr>
          <w:gridAfter w:val="1"/>
          <w:wAfter w:w="3058" w:type="dxa"/>
          <w:trHeight w:val="212"/>
        </w:trPr>
        <w:tc>
          <w:tcPr>
            <w:tcW w:w="4198" w:type="dxa"/>
            <w:vMerge/>
          </w:tcPr>
          <w:p w14:paraId="78337768" w14:textId="77777777" w:rsidR="00EB7CA9" w:rsidRPr="00CA07A7" w:rsidRDefault="00EB7CA9" w:rsidP="00B459FF">
            <w:pPr>
              <w:rPr>
                <w:color w:val="auto"/>
                <w:szCs w:val="20"/>
              </w:rPr>
            </w:pPr>
          </w:p>
        </w:tc>
        <w:tc>
          <w:tcPr>
            <w:tcW w:w="138" w:type="dxa"/>
            <w:vMerge/>
          </w:tcPr>
          <w:p w14:paraId="6978C6F1" w14:textId="77777777" w:rsidR="00EB7CA9" w:rsidRPr="00020BEB" w:rsidRDefault="00EB7CA9" w:rsidP="00B459FF">
            <w:pPr>
              <w:spacing w:before="360"/>
              <w:rPr>
                <w:color w:val="auto"/>
              </w:rPr>
            </w:pPr>
          </w:p>
        </w:tc>
        <w:tc>
          <w:tcPr>
            <w:tcW w:w="4050" w:type="dxa"/>
          </w:tcPr>
          <w:p w14:paraId="77262141" w14:textId="77777777" w:rsidR="00EB7CA9" w:rsidRDefault="00EB7CA9" w:rsidP="00CF2BE7">
            <w:pPr>
              <w:pStyle w:val="Heading1"/>
            </w:pPr>
          </w:p>
        </w:tc>
      </w:tr>
      <w:tr w:rsidR="00EB7CA9" w:rsidRPr="00020BEB" w14:paraId="5783A2BD" w14:textId="77777777" w:rsidTr="00720720">
        <w:trPr>
          <w:gridAfter w:val="2"/>
          <w:wAfter w:w="7108" w:type="dxa"/>
          <w:trHeight w:val="605"/>
        </w:trPr>
        <w:tc>
          <w:tcPr>
            <w:tcW w:w="4198" w:type="dxa"/>
            <w:vMerge/>
          </w:tcPr>
          <w:p w14:paraId="20A7E544" w14:textId="77777777" w:rsidR="00EB7CA9" w:rsidRPr="00CA07A7" w:rsidRDefault="00EB7CA9" w:rsidP="00B459FF">
            <w:pPr>
              <w:rPr>
                <w:color w:val="auto"/>
                <w:szCs w:val="20"/>
              </w:rPr>
            </w:pPr>
          </w:p>
        </w:tc>
        <w:tc>
          <w:tcPr>
            <w:tcW w:w="138" w:type="dxa"/>
            <w:vMerge/>
          </w:tcPr>
          <w:p w14:paraId="64133014" w14:textId="77777777" w:rsidR="00EB7CA9" w:rsidRPr="00020BEB" w:rsidRDefault="00EB7CA9" w:rsidP="00B459FF">
            <w:pPr>
              <w:spacing w:before="360"/>
              <w:rPr>
                <w:color w:val="auto"/>
              </w:rPr>
            </w:pPr>
          </w:p>
        </w:tc>
      </w:tr>
      <w:tr w:rsidR="00EB7CA9" w:rsidRPr="00020BEB" w14:paraId="17C6C82F" w14:textId="77777777" w:rsidTr="00720720">
        <w:trPr>
          <w:gridAfter w:val="2"/>
          <w:wAfter w:w="7108" w:type="dxa"/>
          <w:trHeight w:val="2584"/>
        </w:trPr>
        <w:tc>
          <w:tcPr>
            <w:tcW w:w="4198" w:type="dxa"/>
            <w:vMerge/>
          </w:tcPr>
          <w:p w14:paraId="70070E4A" w14:textId="77777777" w:rsidR="00EB7CA9" w:rsidRPr="00CA07A7" w:rsidRDefault="00EB7CA9" w:rsidP="00B459FF">
            <w:pPr>
              <w:rPr>
                <w:color w:val="auto"/>
                <w:szCs w:val="20"/>
              </w:rPr>
            </w:pPr>
          </w:p>
        </w:tc>
        <w:tc>
          <w:tcPr>
            <w:tcW w:w="138" w:type="dxa"/>
            <w:vMerge/>
          </w:tcPr>
          <w:p w14:paraId="59BC20B9" w14:textId="77777777" w:rsidR="00EB7CA9" w:rsidRPr="00020BEB" w:rsidRDefault="00EB7CA9" w:rsidP="00B459FF">
            <w:pPr>
              <w:spacing w:before="360"/>
              <w:rPr>
                <w:color w:val="auto"/>
              </w:rPr>
            </w:pPr>
          </w:p>
        </w:tc>
      </w:tr>
      <w:tr w:rsidR="00081449" w:rsidRPr="00020BEB" w14:paraId="74466991" w14:textId="77777777" w:rsidTr="00720720">
        <w:trPr>
          <w:gridAfter w:val="2"/>
          <w:wAfter w:w="7108" w:type="dxa"/>
          <w:trHeight w:val="319"/>
        </w:trPr>
        <w:tc>
          <w:tcPr>
            <w:tcW w:w="4198" w:type="dxa"/>
            <w:vMerge/>
          </w:tcPr>
          <w:p w14:paraId="3FFA698C" w14:textId="77777777" w:rsidR="00081449" w:rsidRPr="00CA07A7" w:rsidRDefault="00081449" w:rsidP="00B459FF">
            <w:pPr>
              <w:rPr>
                <w:color w:val="auto"/>
                <w:szCs w:val="20"/>
              </w:rPr>
            </w:pPr>
          </w:p>
        </w:tc>
        <w:tc>
          <w:tcPr>
            <w:tcW w:w="138" w:type="dxa"/>
            <w:vMerge/>
          </w:tcPr>
          <w:p w14:paraId="04AFFBBA" w14:textId="77777777" w:rsidR="00081449" w:rsidRPr="00020BEB" w:rsidRDefault="00081449" w:rsidP="00B459FF">
            <w:pPr>
              <w:spacing w:before="360"/>
              <w:rPr>
                <w:color w:val="auto"/>
              </w:rPr>
            </w:pPr>
          </w:p>
        </w:tc>
      </w:tr>
      <w:tr w:rsidR="00081449" w:rsidRPr="00020BEB" w14:paraId="5621F6CB" w14:textId="77777777" w:rsidTr="00720720">
        <w:trPr>
          <w:gridAfter w:val="2"/>
          <w:wAfter w:w="7108" w:type="dxa"/>
          <w:trHeight w:val="319"/>
        </w:trPr>
        <w:tc>
          <w:tcPr>
            <w:tcW w:w="4198" w:type="dxa"/>
            <w:vMerge/>
          </w:tcPr>
          <w:p w14:paraId="4C4CE5CC" w14:textId="77777777" w:rsidR="00081449" w:rsidRPr="00CA07A7" w:rsidRDefault="00081449" w:rsidP="00B459FF">
            <w:pPr>
              <w:rPr>
                <w:color w:val="auto"/>
                <w:szCs w:val="20"/>
              </w:rPr>
            </w:pPr>
          </w:p>
        </w:tc>
        <w:tc>
          <w:tcPr>
            <w:tcW w:w="138" w:type="dxa"/>
            <w:vMerge/>
          </w:tcPr>
          <w:p w14:paraId="3D18A258" w14:textId="77777777" w:rsidR="00081449" w:rsidRPr="00020BEB" w:rsidRDefault="00081449" w:rsidP="00B459FF">
            <w:pPr>
              <w:spacing w:before="360"/>
              <w:rPr>
                <w:color w:val="auto"/>
              </w:rPr>
            </w:pPr>
          </w:p>
        </w:tc>
      </w:tr>
      <w:tr w:rsidR="00CF2BE7" w:rsidRPr="00020BEB" w14:paraId="3EF465AD" w14:textId="77777777" w:rsidTr="00720720">
        <w:trPr>
          <w:trHeight w:val="94"/>
        </w:trPr>
        <w:tc>
          <w:tcPr>
            <w:tcW w:w="4198" w:type="dxa"/>
            <w:vMerge/>
          </w:tcPr>
          <w:p w14:paraId="7005B305" w14:textId="77777777" w:rsidR="00CF2BE7" w:rsidRPr="00CA07A7" w:rsidRDefault="00CF2BE7" w:rsidP="00B459FF">
            <w:pPr>
              <w:rPr>
                <w:color w:val="auto"/>
                <w:szCs w:val="20"/>
              </w:rPr>
            </w:pPr>
          </w:p>
        </w:tc>
        <w:tc>
          <w:tcPr>
            <w:tcW w:w="138" w:type="dxa"/>
            <w:vMerge/>
          </w:tcPr>
          <w:p w14:paraId="25B1A886" w14:textId="77777777" w:rsidR="00CF2BE7" w:rsidRPr="00020BEB" w:rsidRDefault="00CF2BE7" w:rsidP="00B459FF">
            <w:pPr>
              <w:spacing w:before="360"/>
              <w:rPr>
                <w:color w:val="auto"/>
              </w:rPr>
            </w:pPr>
          </w:p>
        </w:tc>
        <w:tc>
          <w:tcPr>
            <w:tcW w:w="7108" w:type="dxa"/>
            <w:gridSpan w:val="2"/>
          </w:tcPr>
          <w:p w14:paraId="7CED842B" w14:textId="71D6676F" w:rsidR="00CF2BE7" w:rsidRPr="00343C48" w:rsidRDefault="00CF2BE7" w:rsidP="00343C48">
            <w:pPr>
              <w:rPr>
                <w:color w:val="auto"/>
                <w:szCs w:val="20"/>
              </w:rPr>
            </w:pPr>
          </w:p>
        </w:tc>
      </w:tr>
    </w:tbl>
    <w:p w14:paraId="40ED61A8" w14:textId="18CF08EB" w:rsidR="00871DB8" w:rsidRPr="00020BEB" w:rsidRDefault="00871DB8" w:rsidP="00016465">
      <w:pPr>
        <w:rPr>
          <w:color w:val="auto"/>
        </w:rPr>
      </w:pPr>
    </w:p>
    <w:sectPr w:rsidR="00871DB8" w:rsidRPr="00020BEB" w:rsidSect="00395B61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950E4" w14:textId="77777777" w:rsidR="00C31783" w:rsidRDefault="00C31783" w:rsidP="00AA35A8">
      <w:pPr>
        <w:spacing w:line="240" w:lineRule="auto"/>
      </w:pPr>
      <w:r>
        <w:separator/>
      </w:r>
    </w:p>
  </w:endnote>
  <w:endnote w:type="continuationSeparator" w:id="0">
    <w:p w14:paraId="527BF2E4" w14:textId="77777777" w:rsidR="00C31783" w:rsidRDefault="00C31783" w:rsidP="00AA35A8">
      <w:pPr>
        <w:spacing w:line="240" w:lineRule="auto"/>
      </w:pPr>
      <w:r>
        <w:continuationSeparator/>
      </w:r>
    </w:p>
  </w:endnote>
  <w:endnote w:type="continuationNotice" w:id="1">
    <w:p w14:paraId="49B6BD51" w14:textId="77777777" w:rsidR="00C31783" w:rsidRDefault="00C317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07F63" w14:textId="77777777" w:rsidR="00C31783" w:rsidRDefault="00C31783" w:rsidP="00AA35A8">
      <w:pPr>
        <w:spacing w:line="240" w:lineRule="auto"/>
      </w:pPr>
      <w:r>
        <w:separator/>
      </w:r>
    </w:p>
  </w:footnote>
  <w:footnote w:type="continuationSeparator" w:id="0">
    <w:p w14:paraId="77FBB919" w14:textId="77777777" w:rsidR="00C31783" w:rsidRDefault="00C31783" w:rsidP="00AA35A8">
      <w:pPr>
        <w:spacing w:line="240" w:lineRule="auto"/>
      </w:pPr>
      <w:r>
        <w:continuationSeparator/>
      </w:r>
    </w:p>
  </w:footnote>
  <w:footnote w:type="continuationNotice" w:id="1">
    <w:p w14:paraId="7FA3A78E" w14:textId="77777777" w:rsidR="00C31783" w:rsidRDefault="00C3178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6396"/>
    <w:multiLevelType w:val="hybridMultilevel"/>
    <w:tmpl w:val="9296F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6D3B"/>
    <w:multiLevelType w:val="hybridMultilevel"/>
    <w:tmpl w:val="98880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6555F"/>
    <w:multiLevelType w:val="hybridMultilevel"/>
    <w:tmpl w:val="C470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94413"/>
    <w:multiLevelType w:val="hybridMultilevel"/>
    <w:tmpl w:val="9C6A3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6155C"/>
    <w:multiLevelType w:val="hybridMultilevel"/>
    <w:tmpl w:val="5504D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D2B47"/>
    <w:multiLevelType w:val="hybridMultilevel"/>
    <w:tmpl w:val="F8AA5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C6163"/>
    <w:multiLevelType w:val="hybridMultilevel"/>
    <w:tmpl w:val="F7148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F79DF"/>
    <w:multiLevelType w:val="hybridMultilevel"/>
    <w:tmpl w:val="4C886B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6877"/>
    <w:multiLevelType w:val="hybridMultilevel"/>
    <w:tmpl w:val="69EA9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16"/>
  </w:num>
  <w:num w:numId="3" w16cid:durableId="1774394388">
    <w:abstractNumId w:val="7"/>
  </w:num>
  <w:num w:numId="4" w16cid:durableId="2058429382">
    <w:abstractNumId w:val="9"/>
  </w:num>
  <w:num w:numId="5" w16cid:durableId="537013467">
    <w:abstractNumId w:val="6"/>
  </w:num>
  <w:num w:numId="6" w16cid:durableId="1832286735">
    <w:abstractNumId w:val="11"/>
  </w:num>
  <w:num w:numId="7" w16cid:durableId="909921174">
    <w:abstractNumId w:val="0"/>
  </w:num>
  <w:num w:numId="8" w16cid:durableId="1533300515">
    <w:abstractNumId w:val="14"/>
  </w:num>
  <w:num w:numId="9" w16cid:durableId="1523665038">
    <w:abstractNumId w:val="10"/>
  </w:num>
  <w:num w:numId="10" w16cid:durableId="328141381">
    <w:abstractNumId w:val="8"/>
  </w:num>
  <w:num w:numId="11" w16cid:durableId="895091985">
    <w:abstractNumId w:val="2"/>
  </w:num>
  <w:num w:numId="12" w16cid:durableId="1618442258">
    <w:abstractNumId w:val="5"/>
  </w:num>
  <w:num w:numId="13" w16cid:durableId="574977791">
    <w:abstractNumId w:val="15"/>
  </w:num>
  <w:num w:numId="14" w16cid:durableId="97025445">
    <w:abstractNumId w:val="12"/>
  </w:num>
  <w:num w:numId="15" w16cid:durableId="1000161543">
    <w:abstractNumId w:val="13"/>
  </w:num>
  <w:num w:numId="16" w16cid:durableId="1272317778">
    <w:abstractNumId w:val="3"/>
  </w:num>
  <w:num w:numId="17" w16cid:durableId="1907184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A9"/>
    <w:rsid w:val="0000752A"/>
    <w:rsid w:val="00016465"/>
    <w:rsid w:val="000176BD"/>
    <w:rsid w:val="00020833"/>
    <w:rsid w:val="00020BEB"/>
    <w:rsid w:val="00033263"/>
    <w:rsid w:val="000334C1"/>
    <w:rsid w:val="00076F59"/>
    <w:rsid w:val="00081449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A1673"/>
    <w:rsid w:val="001B160B"/>
    <w:rsid w:val="001B6C77"/>
    <w:rsid w:val="001D0B27"/>
    <w:rsid w:val="00203213"/>
    <w:rsid w:val="002236D5"/>
    <w:rsid w:val="0023757B"/>
    <w:rsid w:val="00243756"/>
    <w:rsid w:val="00253CBD"/>
    <w:rsid w:val="0027193E"/>
    <w:rsid w:val="002A7891"/>
    <w:rsid w:val="002C4E0C"/>
    <w:rsid w:val="002D178C"/>
    <w:rsid w:val="002E7306"/>
    <w:rsid w:val="002F732A"/>
    <w:rsid w:val="00305959"/>
    <w:rsid w:val="00331DCE"/>
    <w:rsid w:val="00334FEA"/>
    <w:rsid w:val="00343C48"/>
    <w:rsid w:val="003514CA"/>
    <w:rsid w:val="00352A17"/>
    <w:rsid w:val="003877F8"/>
    <w:rsid w:val="003904BF"/>
    <w:rsid w:val="00391BEA"/>
    <w:rsid w:val="00395B61"/>
    <w:rsid w:val="003A3587"/>
    <w:rsid w:val="003B351B"/>
    <w:rsid w:val="003B4AEF"/>
    <w:rsid w:val="003B7F92"/>
    <w:rsid w:val="003F1D3E"/>
    <w:rsid w:val="003F4B84"/>
    <w:rsid w:val="00406254"/>
    <w:rsid w:val="0041245C"/>
    <w:rsid w:val="00413BF1"/>
    <w:rsid w:val="00415CF3"/>
    <w:rsid w:val="00427300"/>
    <w:rsid w:val="00451A23"/>
    <w:rsid w:val="00453A7B"/>
    <w:rsid w:val="00457ADE"/>
    <w:rsid w:val="00462350"/>
    <w:rsid w:val="00463060"/>
    <w:rsid w:val="00464858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83F2A"/>
    <w:rsid w:val="005E11A5"/>
    <w:rsid w:val="00607A35"/>
    <w:rsid w:val="00614F92"/>
    <w:rsid w:val="006170AF"/>
    <w:rsid w:val="00626B3C"/>
    <w:rsid w:val="00653C9F"/>
    <w:rsid w:val="00660FBB"/>
    <w:rsid w:val="0069541B"/>
    <w:rsid w:val="0069548A"/>
    <w:rsid w:val="006A1E18"/>
    <w:rsid w:val="006A37C0"/>
    <w:rsid w:val="006C7C99"/>
    <w:rsid w:val="006C7F5A"/>
    <w:rsid w:val="006D4544"/>
    <w:rsid w:val="00720720"/>
    <w:rsid w:val="00745AA9"/>
    <w:rsid w:val="00746B0A"/>
    <w:rsid w:val="007704E6"/>
    <w:rsid w:val="0077085A"/>
    <w:rsid w:val="00771A46"/>
    <w:rsid w:val="00772D95"/>
    <w:rsid w:val="00791376"/>
    <w:rsid w:val="00791C5D"/>
    <w:rsid w:val="007B4FF4"/>
    <w:rsid w:val="007D7F15"/>
    <w:rsid w:val="00811CFC"/>
    <w:rsid w:val="00831977"/>
    <w:rsid w:val="00836AA3"/>
    <w:rsid w:val="008377D9"/>
    <w:rsid w:val="00850571"/>
    <w:rsid w:val="008506D1"/>
    <w:rsid w:val="00871DB8"/>
    <w:rsid w:val="008770FA"/>
    <w:rsid w:val="00887E05"/>
    <w:rsid w:val="008A171A"/>
    <w:rsid w:val="008C6FDE"/>
    <w:rsid w:val="008D004E"/>
    <w:rsid w:val="008D1A4D"/>
    <w:rsid w:val="008D5253"/>
    <w:rsid w:val="008F180B"/>
    <w:rsid w:val="008F48B9"/>
    <w:rsid w:val="00900281"/>
    <w:rsid w:val="009049BC"/>
    <w:rsid w:val="00910B68"/>
    <w:rsid w:val="00913025"/>
    <w:rsid w:val="009230A7"/>
    <w:rsid w:val="00933EF6"/>
    <w:rsid w:val="00950FE9"/>
    <w:rsid w:val="009529EB"/>
    <w:rsid w:val="009805B1"/>
    <w:rsid w:val="009B4B3C"/>
    <w:rsid w:val="009B55A3"/>
    <w:rsid w:val="009D646A"/>
    <w:rsid w:val="00A365DA"/>
    <w:rsid w:val="00A407E2"/>
    <w:rsid w:val="00A57116"/>
    <w:rsid w:val="00A633B0"/>
    <w:rsid w:val="00A75FC7"/>
    <w:rsid w:val="00A76A1E"/>
    <w:rsid w:val="00A82BE7"/>
    <w:rsid w:val="00A90A97"/>
    <w:rsid w:val="00A97724"/>
    <w:rsid w:val="00AA1166"/>
    <w:rsid w:val="00AA35A8"/>
    <w:rsid w:val="00AB0853"/>
    <w:rsid w:val="00AD590F"/>
    <w:rsid w:val="00AE562D"/>
    <w:rsid w:val="00B017E5"/>
    <w:rsid w:val="00B03E4E"/>
    <w:rsid w:val="00B04123"/>
    <w:rsid w:val="00B06922"/>
    <w:rsid w:val="00B20F64"/>
    <w:rsid w:val="00B42685"/>
    <w:rsid w:val="00B459FF"/>
    <w:rsid w:val="00B51639"/>
    <w:rsid w:val="00B65B45"/>
    <w:rsid w:val="00B75292"/>
    <w:rsid w:val="00B8453F"/>
    <w:rsid w:val="00B85473"/>
    <w:rsid w:val="00B86C53"/>
    <w:rsid w:val="00BD2BE1"/>
    <w:rsid w:val="00BE3FED"/>
    <w:rsid w:val="00BE5968"/>
    <w:rsid w:val="00BF3DBB"/>
    <w:rsid w:val="00C0424B"/>
    <w:rsid w:val="00C0565B"/>
    <w:rsid w:val="00C163A1"/>
    <w:rsid w:val="00C17756"/>
    <w:rsid w:val="00C31783"/>
    <w:rsid w:val="00C33D8C"/>
    <w:rsid w:val="00C62E97"/>
    <w:rsid w:val="00C822BF"/>
    <w:rsid w:val="00C90004"/>
    <w:rsid w:val="00C92290"/>
    <w:rsid w:val="00CA07A7"/>
    <w:rsid w:val="00CA61BE"/>
    <w:rsid w:val="00CB3E40"/>
    <w:rsid w:val="00CF163A"/>
    <w:rsid w:val="00CF22B3"/>
    <w:rsid w:val="00CF299B"/>
    <w:rsid w:val="00CF2AB6"/>
    <w:rsid w:val="00CF2BE7"/>
    <w:rsid w:val="00D00CD9"/>
    <w:rsid w:val="00D15AAE"/>
    <w:rsid w:val="00D22971"/>
    <w:rsid w:val="00D3419C"/>
    <w:rsid w:val="00D40F09"/>
    <w:rsid w:val="00D53F36"/>
    <w:rsid w:val="00D60B19"/>
    <w:rsid w:val="00D86385"/>
    <w:rsid w:val="00D95726"/>
    <w:rsid w:val="00DA4B7F"/>
    <w:rsid w:val="00DB472D"/>
    <w:rsid w:val="00DC2812"/>
    <w:rsid w:val="00DC4FED"/>
    <w:rsid w:val="00DE5F88"/>
    <w:rsid w:val="00DF2298"/>
    <w:rsid w:val="00DF56E6"/>
    <w:rsid w:val="00E067BA"/>
    <w:rsid w:val="00E147DE"/>
    <w:rsid w:val="00E360EA"/>
    <w:rsid w:val="00E45F1A"/>
    <w:rsid w:val="00E673A6"/>
    <w:rsid w:val="00E67B6B"/>
    <w:rsid w:val="00E77096"/>
    <w:rsid w:val="00E80D10"/>
    <w:rsid w:val="00EB74E8"/>
    <w:rsid w:val="00EB7CA9"/>
    <w:rsid w:val="00EC0F79"/>
    <w:rsid w:val="00EF0E02"/>
    <w:rsid w:val="00EF22EF"/>
    <w:rsid w:val="00F02E99"/>
    <w:rsid w:val="00F30552"/>
    <w:rsid w:val="00F419C0"/>
    <w:rsid w:val="00F46BDB"/>
    <w:rsid w:val="00F46F61"/>
    <w:rsid w:val="00FA1C9A"/>
    <w:rsid w:val="00FC2425"/>
    <w:rsid w:val="00FD56F7"/>
    <w:rsid w:val="00FD73C5"/>
    <w:rsid w:val="00FE39E4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74F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EB7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ikak20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ka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6B383E9B044F92B8B593A06244D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AFDF9-6E06-4CFD-811A-FB57CD3ED6D8}"/>
      </w:docPartPr>
      <w:docPartBody>
        <w:p w:rsidR="00AC2E87" w:rsidRDefault="00AC2E87">
          <w:pPr>
            <w:pStyle w:val="DF6B383E9B044F92B8B593A06244D2D4"/>
          </w:pPr>
          <w:r w:rsidRPr="005B0AD4">
            <w:t>Objective</w:t>
          </w:r>
        </w:p>
      </w:docPartBody>
    </w:docPart>
    <w:docPart>
      <w:docPartPr>
        <w:name w:val="2DAB07BC55AE460089AC715600A70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7A3BC-C084-45AD-BF0A-64076C751943}"/>
      </w:docPartPr>
      <w:docPartBody>
        <w:p w:rsidR="00AC2E87" w:rsidRDefault="00AC2080" w:rsidP="00AC2080">
          <w:pPr>
            <w:pStyle w:val="2DAB07BC55AE460089AC715600A7071F"/>
          </w:pPr>
          <w:r w:rsidRPr="00771A46">
            <w:t>CONTACT</w:t>
          </w:r>
        </w:p>
      </w:docPartBody>
    </w:docPart>
    <w:docPart>
      <w:docPartPr>
        <w:name w:val="39AFD20B9F634B4199A6F4852813B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1A02-5492-4ABE-821C-4B992EAF35A7}"/>
      </w:docPartPr>
      <w:docPartBody>
        <w:p w:rsidR="00AC2E87" w:rsidRDefault="00AC2080" w:rsidP="00AC2080">
          <w:pPr>
            <w:pStyle w:val="39AFD20B9F634B4199A6F4852813B6E0"/>
          </w:pPr>
          <w:r w:rsidRPr="00C822B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80"/>
    <w:rsid w:val="00406254"/>
    <w:rsid w:val="00851727"/>
    <w:rsid w:val="00897764"/>
    <w:rsid w:val="00A0559B"/>
    <w:rsid w:val="00AC2080"/>
    <w:rsid w:val="00AC2E87"/>
    <w:rsid w:val="00CE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6B383E9B044F92B8B593A06244D2D4">
    <w:name w:val="DF6B383E9B044F92B8B593A06244D2D4"/>
  </w:style>
  <w:style w:type="paragraph" w:customStyle="1" w:styleId="2DAB07BC55AE460089AC715600A7071F">
    <w:name w:val="2DAB07BC55AE460089AC715600A7071F"/>
    <w:rsid w:val="00AC2080"/>
  </w:style>
  <w:style w:type="paragraph" w:customStyle="1" w:styleId="39AFD20B9F634B4199A6F4852813B6E0">
    <w:name w:val="39AFD20B9F634B4199A6F4852813B6E0"/>
    <w:rsid w:val="00AC20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Modern%20UIUX%20designer%20resume.dotx</Template>
  <TotalTime>0</TotalTime>
  <Pages>1</Pages>
  <Words>200</Words>
  <Characters>1141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2024-03-17T16:39:00Z</dcterms:created>
  <dcterms:modified xsi:type="dcterms:W3CDTF">2024-03-17T16:40:00Z</dcterms:modified>
</cp:coreProperties>
</file>